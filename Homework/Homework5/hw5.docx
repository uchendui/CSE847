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27" w:rsidRPr="00424449" w:rsidRDefault="00424449" w:rsidP="00424449">
      <w:pPr>
        <w:jc w:val="center"/>
        <w:rPr>
          <w:sz w:val="24"/>
          <w:szCs w:val="24"/>
        </w:rPr>
      </w:pPr>
      <w:r w:rsidRPr="00424449">
        <w:rPr>
          <w:sz w:val="24"/>
          <w:szCs w:val="24"/>
        </w:rPr>
        <w:t>CSE 847: Homework 5</w:t>
      </w:r>
    </w:p>
    <w:p w:rsidR="00424449" w:rsidRDefault="00424449" w:rsidP="00424449">
      <w:pPr>
        <w:jc w:val="center"/>
        <w:rPr>
          <w:sz w:val="24"/>
          <w:szCs w:val="24"/>
        </w:rPr>
      </w:pPr>
      <w:r w:rsidRPr="00424449">
        <w:rPr>
          <w:sz w:val="24"/>
          <w:szCs w:val="24"/>
        </w:rPr>
        <w:t>Ikechukwu Uchendu</w:t>
      </w:r>
    </w:p>
    <w:p w:rsidR="00925196" w:rsidRDefault="00925196" w:rsidP="00424449">
      <w:pPr>
        <w:jc w:val="center"/>
        <w:rPr>
          <w:sz w:val="24"/>
          <w:szCs w:val="24"/>
        </w:rPr>
      </w:pPr>
      <w:r w:rsidRPr="00925196">
        <w:t>https://github.com/uchendui/CSE84</w:t>
      </w:r>
      <w:r>
        <w:t>7/tree/master/Homework/Homework5</w:t>
      </w:r>
      <w:bookmarkStart w:id="0" w:name="_GoBack"/>
      <w:bookmarkEnd w:id="0"/>
    </w:p>
    <w:p w:rsidR="00D32C2F" w:rsidRPr="00424449" w:rsidRDefault="00D32C2F" w:rsidP="00424449">
      <w:pPr>
        <w:jc w:val="center"/>
        <w:rPr>
          <w:sz w:val="24"/>
          <w:szCs w:val="24"/>
        </w:rPr>
      </w:pPr>
    </w:p>
    <w:p w:rsidR="00D12327" w:rsidRPr="00424449" w:rsidRDefault="00D12327" w:rsidP="00D123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4449">
        <w:rPr>
          <w:sz w:val="24"/>
          <w:szCs w:val="24"/>
        </w:rPr>
        <w:t>Clustering: K-Means</w:t>
      </w:r>
    </w:p>
    <w:p w:rsidR="00D12327" w:rsidRDefault="00D12327" w:rsidP="004244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24449">
        <w:rPr>
          <w:sz w:val="24"/>
          <w:szCs w:val="24"/>
        </w:rPr>
        <w:t>It is certainly possible for k-means and spectral relaxation of k-means to arrive a</w:t>
      </w:r>
      <w:r w:rsidR="00A553DC">
        <w:rPr>
          <w:sz w:val="24"/>
          <w:szCs w:val="24"/>
        </w:rPr>
        <w:t>t</w:t>
      </w:r>
      <w:r w:rsidRPr="00424449">
        <w:rPr>
          <w:sz w:val="24"/>
          <w:szCs w:val="24"/>
        </w:rPr>
        <w:t xml:space="preserve"> the same solution. Consider the example matrix we used in class. The matrix had a form such that the regular k-means and spectral k-means had the same solution.</w:t>
      </w:r>
    </w:p>
    <w:p w:rsidR="000A5CF1" w:rsidRPr="00424449" w:rsidRDefault="00C13A2F" w:rsidP="000A5C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spectral relaxation technique seems to make the clusters more compact. The points have also been rotated due to the spectral transformation.</w:t>
      </w:r>
    </w:p>
    <w:p w:rsidR="00A553DC" w:rsidRDefault="00BD0571" w:rsidP="00A553DC">
      <w:pPr>
        <w:pStyle w:val="ListParagraph"/>
        <w:ind w:left="360"/>
        <w:rPr>
          <w:sz w:val="24"/>
          <w:szCs w:val="24"/>
        </w:rPr>
      </w:pPr>
      <w:r w:rsidRPr="000A5CF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825115" cy="2322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CF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2890520" cy="234696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CF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2679700</wp:posOffset>
            </wp:positionV>
            <wp:extent cx="2848610" cy="231076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  <w:r w:rsidRPr="000A5CF1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73025</wp:posOffset>
            </wp:positionV>
            <wp:extent cx="2809875" cy="223139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EB6673" w:rsidRDefault="00EB6673" w:rsidP="00A553DC">
      <w:pPr>
        <w:rPr>
          <w:sz w:val="24"/>
          <w:szCs w:val="24"/>
        </w:rPr>
      </w:pPr>
    </w:p>
    <w:p w:rsidR="00A553DC" w:rsidRPr="00A553DC" w:rsidRDefault="00A553DC" w:rsidP="00A553DC">
      <w:pPr>
        <w:rPr>
          <w:sz w:val="24"/>
          <w:szCs w:val="24"/>
        </w:rPr>
      </w:pPr>
    </w:p>
    <w:p w:rsidR="00EB6673" w:rsidRDefault="00EB66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53DC" w:rsidRDefault="00A553DC" w:rsidP="00A553DC">
      <w:pPr>
        <w:pStyle w:val="ListParagraph"/>
        <w:ind w:left="360"/>
        <w:rPr>
          <w:sz w:val="24"/>
          <w:szCs w:val="24"/>
        </w:rPr>
      </w:pPr>
    </w:p>
    <w:p w:rsidR="00BA3AF1" w:rsidRDefault="00BA3AF1" w:rsidP="00BA3A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Principle Component Analysis</w:t>
      </w:r>
    </w:p>
    <w:p w:rsidR="00236B03" w:rsidRDefault="008468C3" w:rsidP="00BD05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24449">
        <w:rPr>
          <w:sz w:val="24"/>
          <w:szCs w:val="24"/>
        </w:rPr>
        <w:t xml:space="preserve">The first principle component will be the vector in the direction of (-1,2). This is because all of the data points are on the same line. The second principle component will be a vector in the direction of (2,1). This is the direction perpendicular to the second principle component. </w:t>
      </w:r>
    </w:p>
    <w:p w:rsidR="0078290A" w:rsidRDefault="00EB6673" w:rsidP="0078290A">
      <w:pPr>
        <w:rPr>
          <w:sz w:val="24"/>
          <w:szCs w:val="24"/>
        </w:rPr>
      </w:pPr>
      <w:r w:rsidRPr="00BD0571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896360" cy="305625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CF0" w:rsidRDefault="00EB66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6673" w:rsidRDefault="007E4A5F">
      <w:pPr>
        <w:rPr>
          <w:sz w:val="24"/>
          <w:szCs w:val="24"/>
        </w:rPr>
      </w:pPr>
      <w:r w:rsidRPr="001B24C4">
        <w:rPr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5148580</wp:posOffset>
            </wp:positionH>
            <wp:positionV relativeFrom="paragraph">
              <wp:posOffset>1925320</wp:posOffset>
            </wp:positionV>
            <wp:extent cx="1696720" cy="16764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17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5187950</wp:posOffset>
            </wp:positionH>
            <wp:positionV relativeFrom="paragraph">
              <wp:posOffset>11430</wp:posOffset>
            </wp:positionV>
            <wp:extent cx="1652905" cy="1816735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4C4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5052695</wp:posOffset>
            </wp:positionH>
            <wp:positionV relativeFrom="paragraph">
              <wp:posOffset>5449570</wp:posOffset>
            </wp:positionV>
            <wp:extent cx="1792605" cy="18764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4C4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5064760</wp:posOffset>
            </wp:positionH>
            <wp:positionV relativeFrom="paragraph">
              <wp:posOffset>3620770</wp:posOffset>
            </wp:positionV>
            <wp:extent cx="1780540" cy="17913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7F2" w:rsidRPr="00112C17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2595" cy="17716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90A" w:rsidRDefault="0078290A" w:rsidP="0078290A">
      <w:pPr>
        <w:rPr>
          <w:sz w:val="24"/>
          <w:szCs w:val="24"/>
        </w:rPr>
      </w:pPr>
    </w:p>
    <w:p w:rsidR="0078290A" w:rsidRDefault="0078290A" w:rsidP="0078290A">
      <w:pPr>
        <w:rPr>
          <w:sz w:val="24"/>
          <w:szCs w:val="24"/>
        </w:rPr>
      </w:pPr>
    </w:p>
    <w:p w:rsidR="0078290A" w:rsidRDefault="0078290A" w:rsidP="0078290A">
      <w:pPr>
        <w:rPr>
          <w:sz w:val="24"/>
          <w:szCs w:val="24"/>
        </w:rPr>
      </w:pPr>
    </w:p>
    <w:p w:rsidR="0078290A" w:rsidRDefault="0078290A" w:rsidP="0078290A">
      <w:pPr>
        <w:rPr>
          <w:sz w:val="24"/>
          <w:szCs w:val="24"/>
        </w:rPr>
      </w:pPr>
    </w:p>
    <w:p w:rsidR="0078290A" w:rsidRDefault="007367F2" w:rsidP="0078290A">
      <w:pPr>
        <w:rPr>
          <w:sz w:val="24"/>
          <w:szCs w:val="24"/>
        </w:rPr>
      </w:pPr>
      <w:r w:rsidRPr="0078290A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191770</wp:posOffset>
            </wp:positionV>
            <wp:extent cx="1819275" cy="174053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90A" w:rsidRDefault="0078290A" w:rsidP="0078290A">
      <w:pPr>
        <w:rPr>
          <w:sz w:val="24"/>
          <w:szCs w:val="24"/>
        </w:rPr>
      </w:pPr>
    </w:p>
    <w:p w:rsidR="0078290A" w:rsidRDefault="006048D9" w:rsidP="0078290A">
      <w:pPr>
        <w:rPr>
          <w:sz w:val="24"/>
          <w:szCs w:val="24"/>
        </w:rPr>
      </w:pP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625932" wp14:editId="3904B9D1">
                <wp:simplePos x="0" y="0"/>
                <wp:positionH relativeFrom="column">
                  <wp:posOffset>4257675</wp:posOffset>
                </wp:positionH>
                <wp:positionV relativeFrom="paragraph">
                  <wp:posOffset>185420</wp:posOffset>
                </wp:positionV>
                <wp:extent cx="723900" cy="1404620"/>
                <wp:effectExtent l="0" t="0" r="19050" b="279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 xml:space="preserve">Error: </w:t>
                            </w:r>
                            <w:r w:rsidR="00337F30" w:rsidRPr="00337F30">
                              <w:t>0.51648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59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25pt;margin-top:14.6pt;width:5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lfJw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">
                <v:textbox style="mso-fit-shape-to-text:t">
                  <w:txbxContent>
                    <w:p w:rsidR="00170DA7" w:rsidRDefault="00170DA7" w:rsidP="00170DA7">
                      <w:r>
                        <w:t xml:space="preserve">Error: </w:t>
                      </w:r>
                      <w:r w:rsidR="00337F30" w:rsidRPr="00337F30">
                        <w:t>0.51648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0A0"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625932" wp14:editId="3904B9D1">
                <wp:simplePos x="0" y="0"/>
                <wp:positionH relativeFrom="column">
                  <wp:posOffset>1866900</wp:posOffset>
                </wp:positionH>
                <wp:positionV relativeFrom="paragraph">
                  <wp:posOffset>175895</wp:posOffset>
                </wp:positionV>
                <wp:extent cx="704850" cy="1404620"/>
                <wp:effectExtent l="0" t="0" r="19050" b="279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 xml:space="preserve">Error: </w:t>
                            </w:r>
                            <w:r w:rsidR="00337F30" w:rsidRPr="00337F30">
                              <w:t>0.26372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25932" id="_x0000_s1027" type="#_x0000_t202" style="position:absolute;margin-left:147pt;margin-top:13.85pt;width:55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R5Jg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">
                <v:textbox style="mso-fit-shape-to-text:t">
                  <w:txbxContent>
                    <w:p w:rsidR="00170DA7" w:rsidRDefault="00170DA7" w:rsidP="00170DA7">
                      <w:r>
                        <w:t xml:space="preserve">Error: </w:t>
                      </w:r>
                      <w:r w:rsidR="00337F30" w:rsidRPr="00337F30">
                        <w:t>0.26372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290A" w:rsidRDefault="0078290A" w:rsidP="0078290A">
      <w:pPr>
        <w:rPr>
          <w:sz w:val="24"/>
          <w:szCs w:val="24"/>
        </w:rPr>
      </w:pPr>
    </w:p>
    <w:p w:rsidR="0078290A" w:rsidRDefault="0078290A" w:rsidP="0078290A">
      <w:pPr>
        <w:rPr>
          <w:sz w:val="24"/>
          <w:szCs w:val="24"/>
        </w:rPr>
      </w:pPr>
    </w:p>
    <w:p w:rsidR="0078290A" w:rsidRDefault="007367F2" w:rsidP="0078290A">
      <w:pPr>
        <w:rPr>
          <w:sz w:val="24"/>
          <w:szCs w:val="24"/>
        </w:rPr>
      </w:pPr>
      <w:r w:rsidRPr="0078290A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312420</wp:posOffset>
            </wp:positionV>
            <wp:extent cx="1739900" cy="16700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571" w:rsidRPr="0078290A" w:rsidRDefault="00170DA7" w:rsidP="0078290A">
      <w:pPr>
        <w:rPr>
          <w:sz w:val="24"/>
          <w:szCs w:val="24"/>
        </w:rPr>
      </w:pP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431165</wp:posOffset>
                </wp:positionV>
                <wp:extent cx="676275" cy="140462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>
                            <w:r>
                              <w:t>Error:</w:t>
                            </w:r>
                            <w:r w:rsidR="00337F30" w:rsidRPr="00337F30">
                              <w:t xml:space="preserve"> 1.1528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6.2pt;margin-top:33.95pt;width:53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">
                <v:textbox style="mso-fit-shape-to-text:t">
                  <w:txbxContent>
                    <w:p w:rsidR="00170DA7" w:rsidRDefault="00170DA7">
                      <w:r>
                        <w:t>Error:</w:t>
                      </w:r>
                      <w:r w:rsidR="00337F30" w:rsidRPr="00337F30">
                        <w:t xml:space="preserve"> 1.1528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625932" wp14:editId="3904B9D1">
                <wp:simplePos x="0" y="0"/>
                <wp:positionH relativeFrom="column">
                  <wp:posOffset>4340225</wp:posOffset>
                </wp:positionH>
                <wp:positionV relativeFrom="paragraph">
                  <wp:posOffset>4198620</wp:posOffset>
                </wp:positionV>
                <wp:extent cx="590550" cy="1404620"/>
                <wp:effectExtent l="0" t="0" r="1905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 xml:space="preserve">Error: </w:t>
                            </w:r>
                            <w:r w:rsidR="00337F30" w:rsidRPr="00337F30">
                              <w:t>4.1957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25932" id="_x0000_s1029" type="#_x0000_t202" style="position:absolute;margin-left:341.75pt;margin-top:330.6pt;width:4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">
                <v:textbox style="mso-fit-shape-to-text:t">
                  <w:txbxContent>
                    <w:p w:rsidR="00170DA7" w:rsidRDefault="00170DA7" w:rsidP="00170DA7">
                      <w:r>
                        <w:t xml:space="preserve">Error: </w:t>
                      </w:r>
                      <w:r w:rsidR="00337F30" w:rsidRPr="00337F30">
                        <w:t>4.1957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625932" wp14:editId="3904B9D1">
                <wp:simplePos x="0" y="0"/>
                <wp:positionH relativeFrom="column">
                  <wp:posOffset>1866900</wp:posOffset>
                </wp:positionH>
                <wp:positionV relativeFrom="paragraph">
                  <wp:posOffset>4269740</wp:posOffset>
                </wp:positionV>
                <wp:extent cx="590550" cy="1404620"/>
                <wp:effectExtent l="0" t="0" r="19050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 xml:space="preserve">Error: </w:t>
                            </w:r>
                            <w:r w:rsidR="00337F30" w:rsidRPr="00337F30">
                              <w:t>4.3131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25932" id="_x0000_s1030" type="#_x0000_t202" style="position:absolute;margin-left:147pt;margin-top:336.2pt;width:46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">
                <v:textbox style="mso-fit-shape-to-text:t">
                  <w:txbxContent>
                    <w:p w:rsidR="00170DA7" w:rsidRDefault="00170DA7" w:rsidP="00170DA7">
                      <w:r>
                        <w:t xml:space="preserve">Error: </w:t>
                      </w:r>
                      <w:r w:rsidR="00337F30" w:rsidRPr="00337F30">
                        <w:t>4.3131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625932" wp14:editId="3904B9D1">
                <wp:simplePos x="0" y="0"/>
                <wp:positionH relativeFrom="column">
                  <wp:posOffset>4286250</wp:posOffset>
                </wp:positionH>
                <wp:positionV relativeFrom="paragraph">
                  <wp:posOffset>2479040</wp:posOffset>
                </wp:positionV>
                <wp:extent cx="590550" cy="1404620"/>
                <wp:effectExtent l="0" t="0" r="1905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 xml:space="preserve">Error: </w:t>
                            </w:r>
                            <w:r w:rsidR="00337F30" w:rsidRPr="00337F30">
                              <w:t>2.1114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25932" id="_x0000_s1031" type="#_x0000_t202" style="position:absolute;margin-left:337.5pt;margin-top:195.2pt;width:46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">
                <v:textbox style="mso-fit-shape-to-text:t">
                  <w:txbxContent>
                    <w:p w:rsidR="00170DA7" w:rsidRDefault="00170DA7" w:rsidP="00170DA7">
                      <w:r>
                        <w:t xml:space="preserve">Error: </w:t>
                      </w:r>
                      <w:r w:rsidR="00337F30" w:rsidRPr="00337F30">
                        <w:t>2.1114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625932" wp14:editId="3904B9D1">
                <wp:simplePos x="0" y="0"/>
                <wp:positionH relativeFrom="column">
                  <wp:posOffset>1857375</wp:posOffset>
                </wp:positionH>
                <wp:positionV relativeFrom="paragraph">
                  <wp:posOffset>2431415</wp:posOffset>
                </wp:positionV>
                <wp:extent cx="590550" cy="1404620"/>
                <wp:effectExtent l="0" t="0" r="1905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>Error:</w:t>
                            </w:r>
                            <w:r w:rsidR="00337F30" w:rsidRPr="00337F30">
                              <w:t xml:space="preserve"> 1.642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25932" id="_x0000_s1032" type="#_x0000_t202" style="position:absolute;margin-left:146.25pt;margin-top:191.45pt;width:4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">
                <v:textbox style="mso-fit-shape-to-text:t">
                  <w:txbxContent>
                    <w:p w:rsidR="00170DA7" w:rsidRDefault="00170DA7" w:rsidP="00170DA7">
                      <w:r>
                        <w:t>Error:</w:t>
                      </w:r>
                      <w:r w:rsidR="00337F30" w:rsidRPr="00337F30">
                        <w:t xml:space="preserve"> 1.642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D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625932" wp14:editId="3904B9D1">
                <wp:simplePos x="0" y="0"/>
                <wp:positionH relativeFrom="column">
                  <wp:posOffset>4295775</wp:posOffset>
                </wp:positionH>
                <wp:positionV relativeFrom="paragraph">
                  <wp:posOffset>535940</wp:posOffset>
                </wp:positionV>
                <wp:extent cx="590550" cy="1404620"/>
                <wp:effectExtent l="0" t="0" r="19050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DA7" w:rsidRDefault="00170DA7" w:rsidP="00170DA7">
                            <w:r>
                              <w:t>Error:</w:t>
                            </w:r>
                            <w:r w:rsidR="00337F30" w:rsidRPr="00337F30">
                              <w:t xml:space="preserve"> 1.1515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25932" id="_x0000_s1033" type="#_x0000_t202" style="position:absolute;margin-left:338.25pt;margin-top:42.2pt;width:46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">
                <v:textbox style="mso-fit-shape-to-text:t">
                  <w:txbxContent>
                    <w:p w:rsidR="00170DA7" w:rsidRDefault="00170DA7" w:rsidP="00170DA7">
                      <w:r>
                        <w:t>Error:</w:t>
                      </w:r>
                      <w:r w:rsidR="00337F30" w:rsidRPr="00337F30">
                        <w:t xml:space="preserve"> 1.1515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7F2" w:rsidRPr="0078290A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1738630</wp:posOffset>
            </wp:positionV>
            <wp:extent cx="1757045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673" w:rsidRPr="00EB6673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4925695</wp:posOffset>
            </wp:positionV>
            <wp:extent cx="1779905" cy="182435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90A" w:rsidRPr="0078290A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4982845</wp:posOffset>
            </wp:positionV>
            <wp:extent cx="1741170" cy="1771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0571" w:rsidRPr="0078290A" w:rsidSect="007829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C4" w:rsidRDefault="001B24C4" w:rsidP="0078290A">
      <w:pPr>
        <w:spacing w:after="0" w:line="240" w:lineRule="auto"/>
      </w:pPr>
      <w:r>
        <w:separator/>
      </w:r>
    </w:p>
  </w:endnote>
  <w:endnote w:type="continuationSeparator" w:id="0">
    <w:p w:rsidR="001B24C4" w:rsidRDefault="001B24C4" w:rsidP="0078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C4" w:rsidRDefault="001B24C4" w:rsidP="0078290A">
      <w:pPr>
        <w:spacing w:after="0" w:line="240" w:lineRule="auto"/>
      </w:pPr>
      <w:r>
        <w:separator/>
      </w:r>
    </w:p>
  </w:footnote>
  <w:footnote w:type="continuationSeparator" w:id="0">
    <w:p w:rsidR="001B24C4" w:rsidRDefault="001B24C4" w:rsidP="00782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E0739"/>
    <w:multiLevelType w:val="hybridMultilevel"/>
    <w:tmpl w:val="8D2A03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C3"/>
    <w:rsid w:val="000A5CF1"/>
    <w:rsid w:val="000F3703"/>
    <w:rsid w:val="00112C17"/>
    <w:rsid w:val="00170DA7"/>
    <w:rsid w:val="001B24C4"/>
    <w:rsid w:val="00236B03"/>
    <w:rsid w:val="00337F30"/>
    <w:rsid w:val="00424449"/>
    <w:rsid w:val="005620C9"/>
    <w:rsid w:val="005A4037"/>
    <w:rsid w:val="006048D9"/>
    <w:rsid w:val="007367F2"/>
    <w:rsid w:val="007769EC"/>
    <w:rsid w:val="0078290A"/>
    <w:rsid w:val="007E4A5F"/>
    <w:rsid w:val="008468C3"/>
    <w:rsid w:val="008C6E48"/>
    <w:rsid w:val="00925196"/>
    <w:rsid w:val="009600A0"/>
    <w:rsid w:val="00A553DC"/>
    <w:rsid w:val="00BA3AF1"/>
    <w:rsid w:val="00BD0571"/>
    <w:rsid w:val="00C13A2F"/>
    <w:rsid w:val="00C41CF0"/>
    <w:rsid w:val="00CD5431"/>
    <w:rsid w:val="00D12327"/>
    <w:rsid w:val="00D32C2F"/>
    <w:rsid w:val="00E72CDB"/>
    <w:rsid w:val="00EB6673"/>
    <w:rsid w:val="00EF2440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734D"/>
  <w15:chartTrackingRefBased/>
  <w15:docId w15:val="{E7AC1599-24A8-4AAB-8CB2-A86F3F55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0A"/>
  </w:style>
  <w:style w:type="paragraph" w:styleId="Footer">
    <w:name w:val="footer"/>
    <w:basedOn w:val="Normal"/>
    <w:link w:val="FooterChar"/>
    <w:uiPriority w:val="99"/>
    <w:unhideWhenUsed/>
    <w:rsid w:val="0078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0A"/>
  </w:style>
  <w:style w:type="character" w:styleId="Hyperlink">
    <w:name w:val="Hyperlink"/>
    <w:basedOn w:val="DefaultParagraphFont"/>
    <w:uiPriority w:val="99"/>
    <w:semiHidden/>
    <w:unhideWhenUsed/>
    <w:rsid w:val="00925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5B659B46</Template>
  <TotalTime>36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of Engineering Computing Services</dc:creator>
  <cp:keywords/>
  <dc:description/>
  <cp:lastModifiedBy>Division of Engineering Computing Services</cp:lastModifiedBy>
  <cp:revision>29</cp:revision>
  <dcterms:created xsi:type="dcterms:W3CDTF">2019-04-04T19:57:00Z</dcterms:created>
  <dcterms:modified xsi:type="dcterms:W3CDTF">2019-04-17T14:26:00Z</dcterms:modified>
</cp:coreProperties>
</file>